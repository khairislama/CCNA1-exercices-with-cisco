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1602" w14:textId="6A72C8E4" w:rsidR="004D36D7" w:rsidRPr="007629A7" w:rsidRDefault="00EA0BC2" w:rsidP="007005B8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836" w:rsidRPr="00A02836">
            <w:t>Packet Tracer - Configure a Basic WLAN on the WLC</w:t>
          </w:r>
        </w:sdtContent>
      </w:sdt>
    </w:p>
    <w:p w14:paraId="2BCEFA88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t>Instructions</w:t>
      </w:r>
    </w:p>
    <w:p w14:paraId="7AB7E5BC" w14:textId="63210217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lastRenderedPageBreak/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66122F01" w:rsidR="00411577" w:rsidRDefault="00411577" w:rsidP="000139BD">
      <w:pPr>
        <w:pStyle w:val="BodyTextL50"/>
      </w:pPr>
      <w:r>
        <w:t>What can be learned from this screen?</w:t>
      </w:r>
    </w:p>
    <w:p w14:paraId="62A226AF" w14:textId="77BC29DE" w:rsidR="006A4976" w:rsidRDefault="006A4976" w:rsidP="00116016">
      <w:pPr>
        <w:pStyle w:val="AnswerLineL50"/>
      </w:pPr>
      <w:r>
        <w:t>Type your answers here.</w:t>
      </w:r>
    </w:p>
    <w:p w14:paraId="04DA6E26" w14:textId="44023EE0" w:rsidR="003F4401" w:rsidRDefault="003F4401" w:rsidP="00907C0C">
      <w:pPr>
        <w:pStyle w:val="BodyTextL50"/>
      </w:pPr>
      <w:bookmarkStart w:id="0" w:name="_GoBack"/>
      <w:bookmarkEnd w:id="0"/>
      <w:r w:rsidRPr="00907C0C">
        <w:t>Is the WLC connected to an AP?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37A73840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1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proofErr w:type="gramStart"/>
      <w:r w:rsidR="0068131B">
        <w:t>requirement</w:t>
      </w:r>
      <w:proofErr w:type="gramEnd"/>
      <w:r w:rsidR="0068131B">
        <w:t xml:space="preserve">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t xml:space="preserve">Scroll down to the FlexConnect portion of the page. Click to enable </w:t>
      </w:r>
      <w:r w:rsidRPr="00A13CF3">
        <w:rPr>
          <w:b/>
        </w:rPr>
        <w:t>FlexConnect Local Switching</w:t>
      </w:r>
      <w:r>
        <w:t xml:space="preserve"> and </w:t>
      </w:r>
      <w:r w:rsidRPr="00A13CF3">
        <w:rPr>
          <w:b/>
        </w:rPr>
        <w:t>FlexConnect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1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lastRenderedPageBreak/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D25B5" w14:textId="77777777" w:rsidR="00EA0BC2" w:rsidRDefault="00EA0BC2" w:rsidP="00710659">
      <w:pPr>
        <w:spacing w:after="0" w:line="240" w:lineRule="auto"/>
      </w:pPr>
      <w:r>
        <w:separator/>
      </w:r>
    </w:p>
    <w:p w14:paraId="7B0C7228" w14:textId="77777777" w:rsidR="00EA0BC2" w:rsidRDefault="00EA0BC2"/>
  </w:endnote>
  <w:endnote w:type="continuationSeparator" w:id="0">
    <w:p w14:paraId="1E763D40" w14:textId="77777777" w:rsidR="00EA0BC2" w:rsidRDefault="00EA0BC2" w:rsidP="00710659">
      <w:pPr>
        <w:spacing w:after="0" w:line="240" w:lineRule="auto"/>
      </w:pPr>
      <w:r>
        <w:continuationSeparator/>
      </w:r>
    </w:p>
    <w:p w14:paraId="391894EB" w14:textId="77777777" w:rsidR="00EA0BC2" w:rsidRDefault="00EA0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F29E" w14:textId="4AEDB821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049D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4CC7C" w14:textId="082D5082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049D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4DC7B" w14:textId="77777777" w:rsidR="00EA0BC2" w:rsidRDefault="00EA0BC2" w:rsidP="00710659">
      <w:pPr>
        <w:spacing w:after="0" w:line="240" w:lineRule="auto"/>
      </w:pPr>
      <w:r>
        <w:separator/>
      </w:r>
    </w:p>
    <w:p w14:paraId="1C2B38DF" w14:textId="77777777" w:rsidR="00EA0BC2" w:rsidRDefault="00EA0BC2"/>
  </w:footnote>
  <w:footnote w:type="continuationSeparator" w:id="0">
    <w:p w14:paraId="2375B5BF" w14:textId="77777777" w:rsidR="00EA0BC2" w:rsidRDefault="00EA0BC2" w:rsidP="00710659">
      <w:pPr>
        <w:spacing w:after="0" w:line="240" w:lineRule="auto"/>
      </w:pPr>
      <w:r>
        <w:continuationSeparator/>
      </w:r>
    </w:p>
    <w:p w14:paraId="75CA1DFA" w14:textId="77777777" w:rsidR="00EA0BC2" w:rsidRDefault="00EA0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B3FB" w14:textId="77777777" w:rsidR="007005B8" w:rsidRDefault="007005B8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29A7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140516"/>
    <w:rsid w:val="00213CF0"/>
    <w:rsid w:val="0037057A"/>
    <w:rsid w:val="004F2FC0"/>
    <w:rsid w:val="006B1111"/>
    <w:rsid w:val="00A501A5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D01F3-0A42-401B-A865-A4A25382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creator>Martin Benson</dc:creator>
  <dc:description>2019</dc:description>
  <cp:lastModifiedBy>Suk-Yi Pennock -X (spennock - UNICON INC at Cisco)</cp:lastModifiedBy>
  <cp:revision>3</cp:revision>
  <dcterms:created xsi:type="dcterms:W3CDTF">2019-12-01T17:36:00Z</dcterms:created>
  <dcterms:modified xsi:type="dcterms:W3CDTF">2019-12-01T17:36:00Z</dcterms:modified>
</cp:coreProperties>
</file>